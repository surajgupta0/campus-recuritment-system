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187A7E8" w14:textId="77777777" w:rsidTr="00007728">
        <w:trPr>
          <w:trHeight w:hRule="exact" w:val="1800"/>
        </w:trPr>
        <w:tc>
          <w:tcPr>
            <w:tcW w:w="9360" w:type="dxa"/>
            <w:tcMar>
              <w:top w:w="0" w:type="dxa"/>
              <w:bottom w:w="0" w:type="dxa"/>
            </w:tcMar>
          </w:tcPr>
          <w:p w14:paraId="73186FFB" w14:textId="77777777" w:rsidR="00692703" w:rsidRPr="00CF1A49" w:rsidRDefault="00BB71A6" w:rsidP="00913946">
            <w:pPr>
              <w:pStyle w:val="Title"/>
            </w:pPr>
            <w:r>
              <w:t>SAGAR DINESH</w:t>
            </w:r>
            <w:r w:rsidR="00692703" w:rsidRPr="00CF1A49">
              <w:t xml:space="preserve"> </w:t>
            </w:r>
            <w:r>
              <w:rPr>
                <w:rStyle w:val="IntenseEmphasis"/>
              </w:rPr>
              <w:t>JAIN</w:t>
            </w:r>
          </w:p>
          <w:p w14:paraId="0B8CE680" w14:textId="77777777" w:rsidR="00692703" w:rsidRPr="00CF1A49" w:rsidRDefault="00BB71A6" w:rsidP="00913946">
            <w:pPr>
              <w:pStyle w:val="ContactInfo"/>
              <w:contextualSpacing w:val="0"/>
            </w:pPr>
            <w:proofErr w:type="gramStart"/>
            <w:r>
              <w:t>135,L.B.S.</w:t>
            </w:r>
            <w:proofErr w:type="gramEnd"/>
            <w:r>
              <w:t xml:space="preserve"> </w:t>
            </w:r>
            <w:proofErr w:type="spellStart"/>
            <w:r>
              <w:t>Nagar,Korba</w:t>
            </w:r>
            <w:proofErr w:type="spellEnd"/>
            <w:r>
              <w:t xml:space="preserve"> </w:t>
            </w:r>
            <w:proofErr w:type="spellStart"/>
            <w:r>
              <w:t>Mithaghar,B.A.D</w:t>
            </w:r>
            <w:proofErr w:type="spellEnd"/>
            <w:r>
              <w:t xml:space="preserve">. </w:t>
            </w:r>
            <w:proofErr w:type="spellStart"/>
            <w:r>
              <w:t>Road,Wadala</w:t>
            </w:r>
            <w:proofErr w:type="spellEnd"/>
            <w:r>
              <w:t xml:space="preserve"> (E)</w:t>
            </w:r>
            <w:r w:rsidR="00692703" w:rsidRPr="00CF1A49">
              <w:t xml:space="preserve"> </w:t>
            </w:r>
            <w:sdt>
              <w:sdtPr>
                <w:alias w:val="Divider dot:"/>
                <w:tag w:val="Divider dot:"/>
                <w:id w:val="-1459182552"/>
                <w:placeholder>
                  <w:docPart w:val="19C71A0781CB44A590404C0118AE98B8"/>
                </w:placeholder>
                <w:temporary/>
                <w:showingPlcHdr/>
                <w15:appearance w15:val="hidden"/>
              </w:sdtPr>
              <w:sdtEndPr/>
              <w:sdtContent>
                <w:r w:rsidR="00692703" w:rsidRPr="00CF1A49">
                  <w:t>·</w:t>
                </w:r>
              </w:sdtContent>
            </w:sdt>
            <w:r w:rsidR="00692703" w:rsidRPr="00CF1A49">
              <w:t xml:space="preserve"> </w:t>
            </w:r>
            <w:r>
              <w:t>9324604177</w:t>
            </w:r>
          </w:p>
          <w:p w14:paraId="377368C9" w14:textId="77777777" w:rsidR="00692703" w:rsidRPr="00CF1A49" w:rsidRDefault="00BB71A6" w:rsidP="00913946">
            <w:pPr>
              <w:pStyle w:val="ContactInfoEmphasis"/>
              <w:contextualSpacing w:val="0"/>
            </w:pPr>
            <w:r>
              <w:t>Sagarzn8050@gmail.com</w:t>
            </w:r>
            <w:r w:rsidR="00692703" w:rsidRPr="00CF1A49">
              <w:t xml:space="preserve">  </w:t>
            </w:r>
          </w:p>
        </w:tc>
      </w:tr>
      <w:tr w:rsidR="009571D8" w:rsidRPr="00CF1A49" w14:paraId="6159A804" w14:textId="77777777" w:rsidTr="00692703">
        <w:tc>
          <w:tcPr>
            <w:tcW w:w="9360" w:type="dxa"/>
            <w:tcMar>
              <w:top w:w="432" w:type="dxa"/>
            </w:tcMar>
          </w:tcPr>
          <w:p w14:paraId="2C4154A9" w14:textId="77777777" w:rsidR="001755A8" w:rsidRPr="00CF1A49" w:rsidRDefault="00D96D4A" w:rsidP="00913946">
            <w:pPr>
              <w:contextualSpacing w:val="0"/>
            </w:pPr>
            <w:sdt>
              <w:sdtPr>
                <w:alias w:val="Enter resume text:"/>
                <w:tag w:val="Enter resume text:"/>
                <w:id w:val="695814508"/>
                <w:placeholder>
                  <w:docPart w:val="40E0612CDB38466D88329DE3BF244674"/>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478F8C60" w14:textId="77777777" w:rsidR="004E01EB" w:rsidRPr="00CF1A49" w:rsidRDefault="00D96D4A" w:rsidP="004E01EB">
      <w:pPr>
        <w:pStyle w:val="Heading1"/>
      </w:pPr>
      <w:sdt>
        <w:sdtPr>
          <w:alias w:val="Experience:"/>
          <w:tag w:val="Experience:"/>
          <w:id w:val="-1983300934"/>
          <w:placeholder>
            <w:docPart w:val="ED8D8E919A3D41F3B7CB85E92E8781F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532F40F" w14:textId="77777777" w:rsidTr="00D66A52">
        <w:tc>
          <w:tcPr>
            <w:tcW w:w="9355" w:type="dxa"/>
          </w:tcPr>
          <w:p w14:paraId="6909206E" w14:textId="77777777" w:rsidR="001D0BF1" w:rsidRPr="00CF1A49" w:rsidRDefault="00BB71A6" w:rsidP="001D0BF1">
            <w:pPr>
              <w:pStyle w:val="Heading3"/>
              <w:contextualSpacing w:val="0"/>
              <w:outlineLvl w:val="2"/>
            </w:pPr>
            <w:r>
              <w:t>21</w:t>
            </w:r>
            <w:r w:rsidRPr="00BB71A6">
              <w:rPr>
                <w:vertAlign w:val="superscript"/>
              </w:rPr>
              <w:t>st</w:t>
            </w:r>
            <w:r>
              <w:t xml:space="preserve"> oct 2020</w:t>
            </w:r>
            <w:r w:rsidR="001D0BF1" w:rsidRPr="00CF1A49">
              <w:t xml:space="preserve"> – </w:t>
            </w:r>
            <w:r>
              <w:t>15</w:t>
            </w:r>
            <w:r w:rsidRPr="00BB71A6">
              <w:rPr>
                <w:vertAlign w:val="superscript"/>
              </w:rPr>
              <w:t>th</w:t>
            </w:r>
            <w:r>
              <w:t xml:space="preserve"> march 2022</w:t>
            </w:r>
          </w:p>
          <w:p w14:paraId="1E2E08D6" w14:textId="77777777" w:rsidR="001D0BF1" w:rsidRPr="00CF1A49" w:rsidRDefault="00BB71A6" w:rsidP="001D0BF1">
            <w:pPr>
              <w:pStyle w:val="Heading2"/>
              <w:contextualSpacing w:val="0"/>
              <w:outlineLvl w:val="1"/>
            </w:pPr>
            <w:r>
              <w:t xml:space="preserve">field </w:t>
            </w:r>
            <w:proofErr w:type="gramStart"/>
            <w:r>
              <w:t xml:space="preserve">officer </w:t>
            </w:r>
            <w:r w:rsidR="001D0BF1" w:rsidRPr="00CF1A49">
              <w:t>,</w:t>
            </w:r>
            <w:proofErr w:type="gramEnd"/>
            <w:r w:rsidR="001D0BF1" w:rsidRPr="00CF1A49">
              <w:t xml:space="preserve"> </w:t>
            </w:r>
            <w:r>
              <w:rPr>
                <w:rStyle w:val="SubtleReference"/>
              </w:rPr>
              <w:t xml:space="preserve">sigma outsourcing services pvt. ltd. </w:t>
            </w:r>
          </w:p>
          <w:sdt>
            <w:sdtPr>
              <w:alias w:val="Enter job details 1:"/>
              <w:tag w:val="Enter job details 1:"/>
              <w:id w:val="-1173257961"/>
              <w:placeholder>
                <w:docPart w:val="A5975E628B124F3FB08C1A235FA479B6"/>
              </w:placeholder>
              <w:temporary/>
              <w:showingPlcHdr/>
              <w15:appearance w15:val="hidden"/>
            </w:sdtPr>
            <w:sdtEndPr/>
            <w:sdtContent>
              <w:p w14:paraId="6715AA4B"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41E4080" w14:textId="77777777" w:rsidTr="00F61DF9">
        <w:tc>
          <w:tcPr>
            <w:tcW w:w="9355" w:type="dxa"/>
            <w:tcMar>
              <w:top w:w="216" w:type="dxa"/>
            </w:tcMar>
          </w:tcPr>
          <w:p w14:paraId="4EC9C41B" w14:textId="77777777" w:rsidR="00F61DF9" w:rsidRPr="00CF1A49" w:rsidRDefault="00D96D4A" w:rsidP="00F61DF9">
            <w:pPr>
              <w:pStyle w:val="Heading3"/>
              <w:contextualSpacing w:val="0"/>
              <w:outlineLvl w:val="2"/>
            </w:pPr>
            <w:sdt>
              <w:sdtPr>
                <w:alias w:val="Enter date from for company 2: "/>
                <w:tag w:val="Enter date from for company 2:"/>
                <w:id w:val="1784141449"/>
                <w:placeholder>
                  <w:docPart w:val="2FC8E90CD07C49199FA467298413B39A"/>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6EF54966345F46C1ACA836FF391A4E21"/>
                </w:placeholder>
                <w:temporary/>
                <w:showingPlcHdr/>
                <w15:appearance w15:val="hidden"/>
              </w:sdtPr>
              <w:sdtEndPr/>
              <w:sdtContent>
                <w:r w:rsidR="00F61DF9" w:rsidRPr="00CF1A49">
                  <w:t>To</w:t>
                </w:r>
              </w:sdtContent>
            </w:sdt>
          </w:p>
          <w:p w14:paraId="2D7525CA" w14:textId="77777777" w:rsidR="00F61DF9" w:rsidRPr="00CF1A49" w:rsidRDefault="00D96D4A" w:rsidP="00F61DF9">
            <w:pPr>
              <w:pStyle w:val="Heading2"/>
              <w:contextualSpacing w:val="0"/>
              <w:outlineLvl w:val="1"/>
            </w:pPr>
            <w:sdt>
              <w:sdtPr>
                <w:alias w:val="Enter job title 2:"/>
                <w:tag w:val="Enter job title 2:"/>
                <w:id w:val="1702816861"/>
                <w:placeholder>
                  <w:docPart w:val="FF5C921FD5B848B89A311BCBAE4147FA"/>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F373CEC02D64A259BE1F3DD6B4F85FD"/>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E14E315ED9CB473D9C88EDBE28D294AB"/>
              </w:placeholder>
              <w:temporary/>
              <w:showingPlcHdr/>
              <w15:appearance w15:val="hidden"/>
            </w:sdtPr>
            <w:sdtEndPr/>
            <w:sdtContent>
              <w:p w14:paraId="02377208" w14:textId="77777777" w:rsidR="00F61DF9" w:rsidRDefault="00F61DF9" w:rsidP="00F61DF9">
                <w:r w:rsidRPr="00CF1A49">
                  <w:t>Describe your responsibilities and achievements in terms of impact and results. Use examples, but keep it short.</w:t>
                </w:r>
              </w:p>
            </w:sdtContent>
          </w:sdt>
        </w:tc>
      </w:tr>
    </w:tbl>
    <w:p w14:paraId="379D2CB2" w14:textId="77777777" w:rsidR="00B06613" w:rsidRPr="00CF1A49" w:rsidRDefault="00B06613" w:rsidP="0097790C">
      <w:pPr>
        <w:pStyle w:val="Heading1"/>
      </w:pPr>
      <w:r>
        <w:t xml:space="preserve"> 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56F1F56" w14:textId="77777777" w:rsidTr="00D66A52">
        <w:tc>
          <w:tcPr>
            <w:tcW w:w="9355" w:type="dxa"/>
          </w:tcPr>
          <w:p w14:paraId="23C86A01" w14:textId="77777777" w:rsidR="00821C90" w:rsidRPr="00CF1A49" w:rsidRDefault="00821C90" w:rsidP="00821C90">
            <w:pPr>
              <w:pStyle w:val="Heading3"/>
              <w:contextualSpacing w:val="0"/>
              <w:outlineLvl w:val="2"/>
            </w:pPr>
            <w:r>
              <w:t>april</w:t>
            </w:r>
            <w:r w:rsidRPr="00CF1A49">
              <w:t xml:space="preserve"> </w:t>
            </w:r>
            <w:r>
              <w:t>2017</w:t>
            </w:r>
          </w:p>
          <w:p w14:paraId="5A976AD3" w14:textId="77777777" w:rsidR="00821C90" w:rsidRPr="00CF1A49" w:rsidRDefault="00821C90" w:rsidP="00821C90">
            <w:pPr>
              <w:pStyle w:val="Heading2"/>
              <w:contextualSpacing w:val="0"/>
              <w:outlineLvl w:val="1"/>
            </w:pPr>
            <w:r>
              <w:t>s.s.c.</w:t>
            </w:r>
            <w:r w:rsidRPr="00CF1A49">
              <w:t xml:space="preserve">, </w:t>
            </w:r>
            <w:r>
              <w:rPr>
                <w:rStyle w:val="SubtleReference"/>
              </w:rPr>
              <w:t>sitaram prakash high school</w:t>
            </w:r>
          </w:p>
          <w:p w14:paraId="7DE9FEE9" w14:textId="77777777" w:rsidR="00821C90" w:rsidRDefault="00821C90" w:rsidP="00821C90">
            <w:pPr>
              <w:pStyle w:val="Heading3"/>
              <w:contextualSpacing w:val="0"/>
              <w:outlineLvl w:val="2"/>
            </w:pPr>
            <w:r w:rsidRPr="00821C90">
              <w:rPr>
                <w:b w:val="0"/>
              </w:rPr>
              <w:t>PERCENTAGE</w:t>
            </w:r>
            <w:r>
              <w:t>: 76.40%</w:t>
            </w:r>
          </w:p>
          <w:p w14:paraId="14E51DD1" w14:textId="77777777" w:rsidR="00821C90" w:rsidRDefault="00821C90" w:rsidP="00821C90">
            <w:pPr>
              <w:pStyle w:val="Heading3"/>
              <w:contextualSpacing w:val="0"/>
              <w:outlineLvl w:val="2"/>
            </w:pPr>
          </w:p>
          <w:p w14:paraId="34B5A76E" w14:textId="77777777" w:rsidR="001D0BF1" w:rsidRPr="00CF1A49" w:rsidRDefault="00BB71A6" w:rsidP="001D0BF1">
            <w:pPr>
              <w:pStyle w:val="Heading3"/>
              <w:contextualSpacing w:val="0"/>
              <w:outlineLvl w:val="2"/>
            </w:pPr>
            <w:r>
              <w:t>march</w:t>
            </w:r>
            <w:r w:rsidR="001D0BF1" w:rsidRPr="00CF1A49">
              <w:t xml:space="preserve"> </w:t>
            </w:r>
            <w:r>
              <w:t>2019</w:t>
            </w:r>
          </w:p>
          <w:p w14:paraId="37E4EBE5" w14:textId="77777777" w:rsidR="001D0BF1" w:rsidRPr="00CF1A49" w:rsidRDefault="00BB71A6" w:rsidP="001D0BF1">
            <w:pPr>
              <w:pStyle w:val="Heading2"/>
              <w:contextualSpacing w:val="0"/>
              <w:outlineLvl w:val="1"/>
            </w:pPr>
            <w:r>
              <w:t>h.s.c.</w:t>
            </w:r>
            <w:r w:rsidR="001D0BF1" w:rsidRPr="00CF1A49">
              <w:t xml:space="preserve">, </w:t>
            </w:r>
            <w:r>
              <w:rPr>
                <w:rStyle w:val="SubtleReference"/>
              </w:rPr>
              <w:t xml:space="preserve">aandhra education </w:t>
            </w:r>
            <w:proofErr w:type="gramStart"/>
            <w:r>
              <w:rPr>
                <w:rStyle w:val="SubtleReference"/>
              </w:rPr>
              <w:t>societys  high</w:t>
            </w:r>
            <w:proofErr w:type="gramEnd"/>
            <w:r>
              <w:rPr>
                <w:rStyle w:val="SubtleReference"/>
              </w:rPr>
              <w:t xml:space="preserve"> school and jr. college of commerce &amp; science</w:t>
            </w:r>
          </w:p>
          <w:p w14:paraId="643A8E39" w14:textId="77777777" w:rsidR="007538DC" w:rsidRPr="00CF1A49" w:rsidRDefault="00821C90" w:rsidP="007538DC">
            <w:pPr>
              <w:contextualSpacing w:val="0"/>
            </w:pPr>
            <w:r w:rsidRPr="00821C90">
              <w:rPr>
                <w:b/>
              </w:rPr>
              <w:t>PRCENTAGE</w:t>
            </w:r>
            <w:r>
              <w:t>: 50.31%</w:t>
            </w:r>
          </w:p>
        </w:tc>
      </w:tr>
      <w:tr w:rsidR="00F61DF9" w:rsidRPr="00CF1A49" w14:paraId="6471B91C" w14:textId="77777777" w:rsidTr="00F61DF9">
        <w:tc>
          <w:tcPr>
            <w:tcW w:w="9355" w:type="dxa"/>
            <w:tcMar>
              <w:top w:w="216" w:type="dxa"/>
            </w:tcMar>
          </w:tcPr>
          <w:p w14:paraId="0311FF09" w14:textId="77777777" w:rsidR="00F61DF9" w:rsidRPr="00B06613" w:rsidRDefault="00B06613" w:rsidP="00F61DF9">
            <w:pPr>
              <w:rPr>
                <w:b/>
              </w:rPr>
            </w:pPr>
            <w:proofErr w:type="gramStart"/>
            <w:r w:rsidRPr="00B06613">
              <w:rPr>
                <w:b/>
              </w:rPr>
              <w:t>T.Y,B.C.A.</w:t>
            </w:r>
            <w:proofErr w:type="gramEnd"/>
            <w:r w:rsidRPr="00B06613">
              <w:rPr>
                <w:b/>
              </w:rPr>
              <w:t xml:space="preserve"> (6</w:t>
            </w:r>
            <w:r w:rsidRPr="00B06613">
              <w:rPr>
                <w:b/>
                <w:vertAlign w:val="superscript"/>
              </w:rPr>
              <w:t>TH</w:t>
            </w:r>
            <w:r w:rsidRPr="00B06613">
              <w:rPr>
                <w:b/>
              </w:rPr>
              <w:t xml:space="preserve"> Sem) </w:t>
            </w:r>
            <w:proofErr w:type="spellStart"/>
            <w:r w:rsidRPr="00B06613">
              <w:rPr>
                <w:b/>
              </w:rPr>
              <w:t>Persuing</w:t>
            </w:r>
            <w:proofErr w:type="spellEnd"/>
          </w:p>
        </w:tc>
      </w:tr>
    </w:tbl>
    <w:sdt>
      <w:sdtPr>
        <w:alias w:val="Skills:"/>
        <w:tag w:val="Skills:"/>
        <w:id w:val="-1392877668"/>
        <w:placeholder>
          <w:docPart w:val="C34320A10115480A82ABD99009968300"/>
        </w:placeholder>
        <w:temporary/>
        <w:showingPlcHdr/>
        <w15:appearance w15:val="hidden"/>
      </w:sdtPr>
      <w:sdtEndPr/>
      <w:sdtContent>
        <w:p w14:paraId="79D753E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7DF5AAD" w14:textId="77777777" w:rsidTr="00CF1A49">
        <w:tc>
          <w:tcPr>
            <w:tcW w:w="4675" w:type="dxa"/>
          </w:tcPr>
          <w:p w14:paraId="54BA582C" w14:textId="77777777" w:rsidR="001E3120" w:rsidRPr="006E1507" w:rsidRDefault="00821C90" w:rsidP="006E1507">
            <w:pPr>
              <w:pStyle w:val="ListBullet"/>
              <w:contextualSpacing w:val="0"/>
            </w:pPr>
            <w:r>
              <w:t xml:space="preserve">Debt Recovery Agent (RBI approved) BY Indian Institute </w:t>
            </w:r>
            <w:proofErr w:type="gramStart"/>
            <w:r>
              <w:t>Of</w:t>
            </w:r>
            <w:proofErr w:type="gramEnd"/>
            <w:r>
              <w:t xml:space="preserve"> Banking &amp; Finance </w:t>
            </w:r>
          </w:p>
          <w:p w14:paraId="0BD5840D" w14:textId="77777777" w:rsidR="001F4E6D" w:rsidRDefault="00821C90" w:rsidP="006E1507">
            <w:pPr>
              <w:pStyle w:val="ListBullet"/>
              <w:contextualSpacing w:val="0"/>
            </w:pPr>
            <w:r>
              <w:t>M.S.C.I.T.</w:t>
            </w:r>
          </w:p>
          <w:p w14:paraId="1937A810" w14:textId="77777777" w:rsidR="00B06613" w:rsidRPr="006E1507" w:rsidRDefault="00B06613" w:rsidP="00B06613">
            <w:pPr>
              <w:pStyle w:val="ListBullet"/>
              <w:contextualSpacing w:val="0"/>
            </w:pPr>
            <w:r>
              <w:t>Advanced Excel</w:t>
            </w:r>
          </w:p>
          <w:p w14:paraId="07373047" w14:textId="77777777" w:rsidR="00B06613" w:rsidRPr="006E1507" w:rsidRDefault="00B06613" w:rsidP="00B06613">
            <w:pPr>
              <w:pStyle w:val="ListBullet"/>
              <w:numPr>
                <w:ilvl w:val="0"/>
                <w:numId w:val="0"/>
              </w:numPr>
              <w:ind w:left="360"/>
              <w:contextualSpacing w:val="0"/>
            </w:pPr>
          </w:p>
        </w:tc>
        <w:tc>
          <w:tcPr>
            <w:tcW w:w="4675" w:type="dxa"/>
            <w:tcMar>
              <w:left w:w="360" w:type="dxa"/>
            </w:tcMar>
          </w:tcPr>
          <w:p w14:paraId="6B43CBB0" w14:textId="77777777" w:rsidR="001E3120" w:rsidRPr="006E1507" w:rsidRDefault="001E3120" w:rsidP="00B06613">
            <w:pPr>
              <w:pStyle w:val="ListBullet"/>
              <w:numPr>
                <w:ilvl w:val="0"/>
                <w:numId w:val="0"/>
              </w:numPr>
              <w:contextualSpacing w:val="0"/>
            </w:pPr>
          </w:p>
          <w:p w14:paraId="22EA0C1C" w14:textId="77777777" w:rsidR="001E3120" w:rsidRPr="006E1507" w:rsidRDefault="001E3120" w:rsidP="00B06613">
            <w:pPr>
              <w:pStyle w:val="ListBullet"/>
              <w:numPr>
                <w:ilvl w:val="0"/>
                <w:numId w:val="0"/>
              </w:numPr>
              <w:contextualSpacing w:val="0"/>
            </w:pPr>
          </w:p>
        </w:tc>
      </w:tr>
    </w:tbl>
    <w:p w14:paraId="1EA663C9" w14:textId="77777777" w:rsidR="00B06613" w:rsidRDefault="00B06613" w:rsidP="0062312F">
      <w:pPr>
        <w:pStyle w:val="Heading1"/>
      </w:pPr>
    </w:p>
    <w:sdt>
      <w:sdtPr>
        <w:alias w:val="Activities:"/>
        <w:tag w:val="Activities:"/>
        <w:id w:val="1223332893"/>
        <w:placeholder>
          <w:docPart w:val="C391BD4E1DBA4D2FAF8ABF14D7234D9B"/>
        </w:placeholder>
        <w:temporary/>
        <w:showingPlcHdr/>
        <w15:appearance w15:val="hidden"/>
      </w:sdtPr>
      <w:sdtEndPr/>
      <w:sdtContent>
        <w:p w14:paraId="704ECDB0" w14:textId="77777777" w:rsidR="00AD782D" w:rsidRPr="00CF1A49" w:rsidRDefault="0062312F" w:rsidP="0062312F">
          <w:pPr>
            <w:pStyle w:val="Heading1"/>
          </w:pPr>
          <w:r w:rsidRPr="00CF1A49">
            <w:t>Activities</w:t>
          </w:r>
        </w:p>
      </w:sdtContent>
    </w:sdt>
    <w:p w14:paraId="1A35D792" w14:textId="77777777" w:rsidR="00B51D1B" w:rsidRPr="00B06613" w:rsidRDefault="00B06613" w:rsidP="006E1507">
      <w:pPr>
        <w:rPr>
          <w:b/>
        </w:rPr>
      </w:pPr>
      <w:r w:rsidRPr="00B06613">
        <w:rPr>
          <w:b/>
        </w:rPr>
        <w:t xml:space="preserve">Languages Known: </w:t>
      </w:r>
      <w:proofErr w:type="spellStart"/>
      <w:proofErr w:type="gramStart"/>
      <w:r w:rsidRPr="00B06613">
        <w:rPr>
          <w:b/>
        </w:rPr>
        <w:t>Hindi,Marathi</w:t>
      </w:r>
      <w:proofErr w:type="spellEnd"/>
      <w:proofErr w:type="gramEnd"/>
      <w:r w:rsidRPr="00B06613">
        <w:rPr>
          <w:b/>
        </w:rPr>
        <w:t xml:space="preserve"> &amp; English</w:t>
      </w:r>
    </w:p>
    <w:p w14:paraId="1E9BAE9E" w14:textId="77777777" w:rsidR="00B06613" w:rsidRDefault="00B06613" w:rsidP="006E1507"/>
    <w:p w14:paraId="5586AE2D" w14:textId="77777777" w:rsidR="00B06613" w:rsidRPr="00B06613" w:rsidRDefault="00B06613" w:rsidP="006E1507">
      <w:pPr>
        <w:rPr>
          <w:b/>
        </w:rPr>
      </w:pPr>
      <w:r w:rsidRPr="00B06613">
        <w:rPr>
          <w:b/>
        </w:rPr>
        <w:t xml:space="preserve">Hobbies: Writing &amp; Singing </w:t>
      </w:r>
    </w:p>
    <w:p w14:paraId="2AD4D8D4" w14:textId="77777777" w:rsidR="00B06613" w:rsidRPr="00573838" w:rsidRDefault="00B06613" w:rsidP="006E1507">
      <w:pPr>
        <w:rPr>
          <w:b/>
        </w:rPr>
      </w:pPr>
    </w:p>
    <w:p w14:paraId="428F06BF" w14:textId="77777777" w:rsidR="00B06613" w:rsidRPr="00573838" w:rsidRDefault="00B06613" w:rsidP="006E1507">
      <w:pPr>
        <w:rPr>
          <w:b/>
        </w:rPr>
      </w:pPr>
      <w:r w:rsidRPr="00573838">
        <w:rPr>
          <w:b/>
        </w:rPr>
        <w:t xml:space="preserve">Publication: YAARI (One </w:t>
      </w:r>
      <w:proofErr w:type="spellStart"/>
      <w:r w:rsidRPr="00573838">
        <w:rPr>
          <w:b/>
        </w:rPr>
        <w:t>One</w:t>
      </w:r>
      <w:proofErr w:type="spellEnd"/>
      <w:r w:rsidRPr="00573838">
        <w:rPr>
          <w:b/>
        </w:rPr>
        <w:t xml:space="preserve"> Of The </w:t>
      </w:r>
      <w:r w:rsidR="00573838" w:rsidRPr="00573838">
        <w:rPr>
          <w:b/>
        </w:rPr>
        <w:t xml:space="preserve">Anthology Which is Available On </w:t>
      </w:r>
      <w:proofErr w:type="spellStart"/>
      <w:r w:rsidR="00573838" w:rsidRPr="00573838">
        <w:rPr>
          <w:b/>
        </w:rPr>
        <w:t>Amozon</w:t>
      </w:r>
      <w:proofErr w:type="spellEnd"/>
      <w:r w:rsidR="00573838" w:rsidRPr="00573838">
        <w:rPr>
          <w:b/>
        </w:rPr>
        <w:t xml:space="preserve"> &amp; </w:t>
      </w:r>
      <w:proofErr w:type="gramStart"/>
      <w:r w:rsidR="00573838" w:rsidRPr="00573838">
        <w:rPr>
          <w:b/>
        </w:rPr>
        <w:t>Flipkart )</w:t>
      </w:r>
      <w:proofErr w:type="gramEnd"/>
    </w:p>
    <w:p w14:paraId="04029D0A" w14:textId="77777777" w:rsidR="00B06613" w:rsidRDefault="00B06613" w:rsidP="006E1507"/>
    <w:p w14:paraId="734F3F54" w14:textId="77777777" w:rsidR="00B06613" w:rsidRDefault="00B06613" w:rsidP="006E1507"/>
    <w:p w14:paraId="423D6A48" w14:textId="77777777" w:rsidR="00B06613" w:rsidRDefault="00B06613" w:rsidP="006E1507"/>
    <w:p w14:paraId="4923343B" w14:textId="77777777" w:rsidR="00B06613" w:rsidRDefault="00B06613" w:rsidP="006E1507"/>
    <w:p w14:paraId="6697A0BC" w14:textId="77777777" w:rsidR="00B06613" w:rsidRDefault="00B06613" w:rsidP="006E1507"/>
    <w:p w14:paraId="61FE3C50" w14:textId="77777777" w:rsidR="00B06613" w:rsidRDefault="000C23D9" w:rsidP="006E1507">
      <w:r>
        <w:rPr>
          <w:rFonts w:ascii="Arial" w:hAnsi="Arial" w:cs="Arial"/>
          <w:b/>
          <w:bCs/>
          <w:color w:val="202124"/>
          <w:shd w:val="clear" w:color="auto" w:fill="FFFFFF"/>
        </w:rPr>
        <w:t>I hereby declare that the above particulars of facts and information stated are true, correct and complete to the best of my belief and knowledge</w:t>
      </w:r>
      <w:r>
        <w:rPr>
          <w:rFonts w:ascii="Arial" w:hAnsi="Arial" w:cs="Arial"/>
          <w:color w:val="202124"/>
          <w:shd w:val="clear" w:color="auto" w:fill="FFFFFF"/>
        </w:rPr>
        <w:t>.” “I hereby declare that the information stated above is true to the best of my knowledge.”</w:t>
      </w:r>
    </w:p>
    <w:p w14:paraId="715CB81B" w14:textId="77777777" w:rsidR="00B06613" w:rsidRDefault="00B06613" w:rsidP="006E1507"/>
    <w:p w14:paraId="0D0FC4FE" w14:textId="77777777" w:rsidR="000C23D9" w:rsidRDefault="000C23D9" w:rsidP="006E1507"/>
    <w:p w14:paraId="31050E61" w14:textId="77777777" w:rsidR="000C23D9" w:rsidRDefault="000C23D9" w:rsidP="006E1507"/>
    <w:p w14:paraId="2A056B5E" w14:textId="77777777" w:rsidR="000C23D9" w:rsidRDefault="000C23D9" w:rsidP="006E1507"/>
    <w:p w14:paraId="2CF4BD9B" w14:textId="77777777" w:rsidR="000C23D9" w:rsidRDefault="000C23D9" w:rsidP="006E1507"/>
    <w:p w14:paraId="441AAF96" w14:textId="77777777" w:rsidR="000C23D9" w:rsidRDefault="000C23D9" w:rsidP="006E1507"/>
    <w:p w14:paraId="4ECEE3E2" w14:textId="77777777" w:rsidR="000C23D9" w:rsidRDefault="000C23D9" w:rsidP="006E1507"/>
    <w:p w14:paraId="72093F7F" w14:textId="77777777" w:rsidR="000C23D9" w:rsidRDefault="000C23D9" w:rsidP="006E1507">
      <w:r>
        <w:t xml:space="preserve">                                                                                                                                                                Your </w:t>
      </w:r>
      <w:proofErr w:type="spellStart"/>
      <w:r>
        <w:t>Sincearly</w:t>
      </w:r>
      <w:proofErr w:type="spellEnd"/>
      <w:r>
        <w:t>,</w:t>
      </w:r>
    </w:p>
    <w:p w14:paraId="67D5E8A4" w14:textId="77777777" w:rsidR="00D96D4A" w:rsidRDefault="000C23D9" w:rsidP="006E1507">
      <w:r>
        <w:t xml:space="preserve">                                                                                                                                                                </w:t>
      </w:r>
    </w:p>
    <w:p w14:paraId="144ABF03" w14:textId="77777777" w:rsidR="000C23D9" w:rsidRPr="006E1507" w:rsidRDefault="00D96D4A" w:rsidP="006E1507">
      <w:r>
        <w:t xml:space="preserve">                                                                                                                                                                      </w:t>
      </w:r>
      <w:bookmarkStart w:id="0" w:name="_GoBack"/>
      <w:bookmarkEnd w:id="0"/>
      <w:r w:rsidR="000C23D9">
        <w:t xml:space="preserve">Sagar </w:t>
      </w:r>
      <w:r>
        <w:t>Jain</w:t>
      </w:r>
    </w:p>
    <w:sectPr w:rsidR="000C23D9"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739AD" w14:textId="77777777" w:rsidR="00BB71A6" w:rsidRDefault="00BB71A6" w:rsidP="0068194B">
      <w:r>
        <w:separator/>
      </w:r>
    </w:p>
    <w:p w14:paraId="01FC9CCF" w14:textId="77777777" w:rsidR="00BB71A6" w:rsidRDefault="00BB71A6"/>
    <w:p w14:paraId="53186785" w14:textId="77777777" w:rsidR="00BB71A6" w:rsidRDefault="00BB71A6"/>
  </w:endnote>
  <w:endnote w:type="continuationSeparator" w:id="0">
    <w:p w14:paraId="72D6208D" w14:textId="77777777" w:rsidR="00BB71A6" w:rsidRDefault="00BB71A6" w:rsidP="0068194B">
      <w:r>
        <w:continuationSeparator/>
      </w:r>
    </w:p>
    <w:p w14:paraId="1BABBAFC" w14:textId="77777777" w:rsidR="00BB71A6" w:rsidRDefault="00BB71A6"/>
    <w:p w14:paraId="26310F78" w14:textId="77777777" w:rsidR="00BB71A6" w:rsidRDefault="00BB7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B1FA32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04873" w14:textId="77777777" w:rsidR="00BB71A6" w:rsidRDefault="00BB71A6" w:rsidP="0068194B">
      <w:r>
        <w:separator/>
      </w:r>
    </w:p>
    <w:p w14:paraId="74484AF3" w14:textId="77777777" w:rsidR="00BB71A6" w:rsidRDefault="00BB71A6"/>
    <w:p w14:paraId="1470510E" w14:textId="77777777" w:rsidR="00BB71A6" w:rsidRDefault="00BB71A6"/>
  </w:footnote>
  <w:footnote w:type="continuationSeparator" w:id="0">
    <w:p w14:paraId="0803A3C8" w14:textId="77777777" w:rsidR="00BB71A6" w:rsidRDefault="00BB71A6" w:rsidP="0068194B">
      <w:r>
        <w:continuationSeparator/>
      </w:r>
    </w:p>
    <w:p w14:paraId="0EAEEE60" w14:textId="77777777" w:rsidR="00BB71A6" w:rsidRDefault="00BB71A6"/>
    <w:p w14:paraId="67FB8D9F" w14:textId="77777777" w:rsidR="00BB71A6" w:rsidRDefault="00BB71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6707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4A13C6E" wp14:editId="4898367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7F8512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A6"/>
    <w:rsid w:val="000001EF"/>
    <w:rsid w:val="00007322"/>
    <w:rsid w:val="00007728"/>
    <w:rsid w:val="00024584"/>
    <w:rsid w:val="00024730"/>
    <w:rsid w:val="00055E95"/>
    <w:rsid w:val="0007021F"/>
    <w:rsid w:val="000B2BA5"/>
    <w:rsid w:val="000C23D9"/>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3838"/>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21C90"/>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06613"/>
    <w:rsid w:val="00B10EBE"/>
    <w:rsid w:val="00B236F1"/>
    <w:rsid w:val="00B50F99"/>
    <w:rsid w:val="00B51D1B"/>
    <w:rsid w:val="00B540F4"/>
    <w:rsid w:val="00B60FD0"/>
    <w:rsid w:val="00B622DF"/>
    <w:rsid w:val="00B6332A"/>
    <w:rsid w:val="00B81760"/>
    <w:rsid w:val="00B8494C"/>
    <w:rsid w:val="00BA1546"/>
    <w:rsid w:val="00BB4E51"/>
    <w:rsid w:val="00BB71A6"/>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96D4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899A7"/>
  <w15:chartTrackingRefBased/>
  <w15:docId w15:val="{C6802671-B6C2-465D-8484-5E1B0B6D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C71A0781CB44A590404C0118AE98B8"/>
        <w:category>
          <w:name w:val="General"/>
          <w:gallery w:val="placeholder"/>
        </w:category>
        <w:types>
          <w:type w:val="bbPlcHdr"/>
        </w:types>
        <w:behaviors>
          <w:behavior w:val="content"/>
        </w:behaviors>
        <w:guid w:val="{47CF0638-24CE-4D99-8CBA-CB8B80E3742C}"/>
      </w:docPartPr>
      <w:docPartBody>
        <w:p w:rsidR="00000000" w:rsidRDefault="00683EB1">
          <w:pPr>
            <w:pStyle w:val="19C71A0781CB44A590404C0118AE98B8"/>
          </w:pPr>
          <w:r w:rsidRPr="00CF1A49">
            <w:t>·</w:t>
          </w:r>
        </w:p>
      </w:docPartBody>
    </w:docPart>
    <w:docPart>
      <w:docPartPr>
        <w:name w:val="40E0612CDB38466D88329DE3BF244674"/>
        <w:category>
          <w:name w:val="General"/>
          <w:gallery w:val="placeholder"/>
        </w:category>
        <w:types>
          <w:type w:val="bbPlcHdr"/>
        </w:types>
        <w:behaviors>
          <w:behavior w:val="content"/>
        </w:behaviors>
        <w:guid w:val="{C86971BD-B62C-4AE9-9E46-6453A2607741}"/>
      </w:docPartPr>
      <w:docPartBody>
        <w:p w:rsidR="00000000" w:rsidRDefault="00683EB1">
          <w:pPr>
            <w:pStyle w:val="40E0612CDB38466D88329DE3BF244674"/>
          </w:pPr>
          <w:r w:rsidRPr="00CF1A49">
            <w:t>To replace this text with your own, just click it and start typing. Briefly state your career objective, or summarize what makes you stand out. Use language from the job description as keywords.</w:t>
          </w:r>
        </w:p>
      </w:docPartBody>
    </w:docPart>
    <w:docPart>
      <w:docPartPr>
        <w:name w:val="ED8D8E919A3D41F3B7CB85E92E8781F8"/>
        <w:category>
          <w:name w:val="General"/>
          <w:gallery w:val="placeholder"/>
        </w:category>
        <w:types>
          <w:type w:val="bbPlcHdr"/>
        </w:types>
        <w:behaviors>
          <w:behavior w:val="content"/>
        </w:behaviors>
        <w:guid w:val="{104985B4-B7F6-40FB-B061-EAE67E5B50DB}"/>
      </w:docPartPr>
      <w:docPartBody>
        <w:p w:rsidR="00000000" w:rsidRDefault="00683EB1">
          <w:pPr>
            <w:pStyle w:val="ED8D8E919A3D41F3B7CB85E92E8781F8"/>
          </w:pPr>
          <w:r w:rsidRPr="00CF1A49">
            <w:t>Experience</w:t>
          </w:r>
        </w:p>
      </w:docPartBody>
    </w:docPart>
    <w:docPart>
      <w:docPartPr>
        <w:name w:val="A5975E628B124F3FB08C1A235FA479B6"/>
        <w:category>
          <w:name w:val="General"/>
          <w:gallery w:val="placeholder"/>
        </w:category>
        <w:types>
          <w:type w:val="bbPlcHdr"/>
        </w:types>
        <w:behaviors>
          <w:behavior w:val="content"/>
        </w:behaviors>
        <w:guid w:val="{C67A1207-12D9-460D-9B51-C0C04B079B25}"/>
      </w:docPartPr>
      <w:docPartBody>
        <w:p w:rsidR="00000000" w:rsidRDefault="00683EB1">
          <w:pPr>
            <w:pStyle w:val="A5975E628B124F3FB08C1A235FA479B6"/>
          </w:pPr>
          <w:r w:rsidRPr="00CF1A49">
            <w:t>Describe your responsibilities and achievements in terms of impact and results. Use examples, but keep it short.</w:t>
          </w:r>
        </w:p>
      </w:docPartBody>
    </w:docPart>
    <w:docPart>
      <w:docPartPr>
        <w:name w:val="2FC8E90CD07C49199FA467298413B39A"/>
        <w:category>
          <w:name w:val="General"/>
          <w:gallery w:val="placeholder"/>
        </w:category>
        <w:types>
          <w:type w:val="bbPlcHdr"/>
        </w:types>
        <w:behaviors>
          <w:behavior w:val="content"/>
        </w:behaviors>
        <w:guid w:val="{403FA2E6-E33F-490D-B3BD-BEBCACE13220}"/>
      </w:docPartPr>
      <w:docPartBody>
        <w:p w:rsidR="00000000" w:rsidRDefault="00683EB1">
          <w:pPr>
            <w:pStyle w:val="2FC8E90CD07C49199FA467298413B39A"/>
          </w:pPr>
          <w:r w:rsidRPr="00CF1A49">
            <w:t>Dates From</w:t>
          </w:r>
        </w:p>
      </w:docPartBody>
    </w:docPart>
    <w:docPart>
      <w:docPartPr>
        <w:name w:val="6EF54966345F46C1ACA836FF391A4E21"/>
        <w:category>
          <w:name w:val="General"/>
          <w:gallery w:val="placeholder"/>
        </w:category>
        <w:types>
          <w:type w:val="bbPlcHdr"/>
        </w:types>
        <w:behaviors>
          <w:behavior w:val="content"/>
        </w:behaviors>
        <w:guid w:val="{BA352A01-EAFC-4D3E-9EF4-897049F58B0A}"/>
      </w:docPartPr>
      <w:docPartBody>
        <w:p w:rsidR="00000000" w:rsidRDefault="00683EB1">
          <w:pPr>
            <w:pStyle w:val="6EF54966345F46C1ACA836FF391A4E21"/>
          </w:pPr>
          <w:r w:rsidRPr="00CF1A49">
            <w:t>To</w:t>
          </w:r>
        </w:p>
      </w:docPartBody>
    </w:docPart>
    <w:docPart>
      <w:docPartPr>
        <w:name w:val="FF5C921FD5B848B89A311BCBAE4147FA"/>
        <w:category>
          <w:name w:val="General"/>
          <w:gallery w:val="placeholder"/>
        </w:category>
        <w:types>
          <w:type w:val="bbPlcHdr"/>
        </w:types>
        <w:behaviors>
          <w:behavior w:val="content"/>
        </w:behaviors>
        <w:guid w:val="{8619DEFB-133D-452D-B7AA-DDD1505770D8}"/>
      </w:docPartPr>
      <w:docPartBody>
        <w:p w:rsidR="00000000" w:rsidRDefault="00683EB1">
          <w:pPr>
            <w:pStyle w:val="FF5C921FD5B848B89A311BCBAE4147FA"/>
          </w:pPr>
          <w:r w:rsidRPr="00CF1A49">
            <w:t>Job Title</w:t>
          </w:r>
        </w:p>
      </w:docPartBody>
    </w:docPart>
    <w:docPart>
      <w:docPartPr>
        <w:name w:val="8F373CEC02D64A259BE1F3DD6B4F85FD"/>
        <w:category>
          <w:name w:val="General"/>
          <w:gallery w:val="placeholder"/>
        </w:category>
        <w:types>
          <w:type w:val="bbPlcHdr"/>
        </w:types>
        <w:behaviors>
          <w:behavior w:val="content"/>
        </w:behaviors>
        <w:guid w:val="{C1B76D5F-14E0-456D-948F-7A6E68B19EB1}"/>
      </w:docPartPr>
      <w:docPartBody>
        <w:p w:rsidR="00000000" w:rsidRDefault="00683EB1">
          <w:pPr>
            <w:pStyle w:val="8F373CEC02D64A259BE1F3DD6B4F85FD"/>
          </w:pPr>
          <w:r w:rsidRPr="00CF1A49">
            <w:rPr>
              <w:rStyle w:val="SubtleReference"/>
            </w:rPr>
            <w:t>Company</w:t>
          </w:r>
        </w:p>
      </w:docPartBody>
    </w:docPart>
    <w:docPart>
      <w:docPartPr>
        <w:name w:val="E14E315ED9CB473D9C88EDBE28D294AB"/>
        <w:category>
          <w:name w:val="General"/>
          <w:gallery w:val="placeholder"/>
        </w:category>
        <w:types>
          <w:type w:val="bbPlcHdr"/>
        </w:types>
        <w:behaviors>
          <w:behavior w:val="content"/>
        </w:behaviors>
        <w:guid w:val="{4C2E98EF-648C-4F1E-80A2-CE99878A3F42}"/>
      </w:docPartPr>
      <w:docPartBody>
        <w:p w:rsidR="00000000" w:rsidRDefault="00683EB1">
          <w:pPr>
            <w:pStyle w:val="E14E315ED9CB473D9C88EDBE28D294AB"/>
          </w:pPr>
          <w:r w:rsidRPr="00CF1A49">
            <w:t>Describe your responsibilities and achievements in terms of impact and results. Use examples, but keep it short.</w:t>
          </w:r>
        </w:p>
      </w:docPartBody>
    </w:docPart>
    <w:docPart>
      <w:docPartPr>
        <w:name w:val="C34320A10115480A82ABD99009968300"/>
        <w:category>
          <w:name w:val="General"/>
          <w:gallery w:val="placeholder"/>
        </w:category>
        <w:types>
          <w:type w:val="bbPlcHdr"/>
        </w:types>
        <w:behaviors>
          <w:behavior w:val="content"/>
        </w:behaviors>
        <w:guid w:val="{31A9E3EE-1DFE-445D-87B6-244F96795D95}"/>
      </w:docPartPr>
      <w:docPartBody>
        <w:p w:rsidR="00000000" w:rsidRDefault="00683EB1">
          <w:pPr>
            <w:pStyle w:val="C34320A10115480A82ABD99009968300"/>
          </w:pPr>
          <w:r w:rsidRPr="00CF1A49">
            <w:t>Skills</w:t>
          </w:r>
        </w:p>
      </w:docPartBody>
    </w:docPart>
    <w:docPart>
      <w:docPartPr>
        <w:name w:val="C391BD4E1DBA4D2FAF8ABF14D7234D9B"/>
        <w:category>
          <w:name w:val="General"/>
          <w:gallery w:val="placeholder"/>
        </w:category>
        <w:types>
          <w:type w:val="bbPlcHdr"/>
        </w:types>
        <w:behaviors>
          <w:behavior w:val="content"/>
        </w:behaviors>
        <w:guid w:val="{BAF73D9D-4F63-4F17-9B73-B87114D0A13F}"/>
      </w:docPartPr>
      <w:docPartBody>
        <w:p w:rsidR="00000000" w:rsidRDefault="00683EB1">
          <w:pPr>
            <w:pStyle w:val="C391BD4E1DBA4D2FAF8ABF14D7234D9B"/>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0F93B0BCE48CF9BC6C2911D9C8C50">
    <w:name w:val="3D90F93B0BCE48CF9BC6C2911D9C8C50"/>
  </w:style>
  <w:style w:type="character" w:styleId="IntenseEmphasis">
    <w:name w:val="Intense Emphasis"/>
    <w:basedOn w:val="DefaultParagraphFont"/>
    <w:uiPriority w:val="2"/>
    <w:rPr>
      <w:b/>
      <w:iCs/>
      <w:color w:val="262626" w:themeColor="text1" w:themeTint="D9"/>
    </w:rPr>
  </w:style>
  <w:style w:type="paragraph" w:customStyle="1" w:styleId="E69BD46E280A4F5587AAF571DE9EB024">
    <w:name w:val="E69BD46E280A4F5587AAF571DE9EB024"/>
  </w:style>
  <w:style w:type="paragraph" w:customStyle="1" w:styleId="98535220395047F2B61D6A8F0A4D771F">
    <w:name w:val="98535220395047F2B61D6A8F0A4D771F"/>
  </w:style>
  <w:style w:type="paragraph" w:customStyle="1" w:styleId="19C71A0781CB44A590404C0118AE98B8">
    <w:name w:val="19C71A0781CB44A590404C0118AE98B8"/>
  </w:style>
  <w:style w:type="paragraph" w:customStyle="1" w:styleId="40373F49F1374C9C90F3AC74FD11E945">
    <w:name w:val="40373F49F1374C9C90F3AC74FD11E945"/>
  </w:style>
  <w:style w:type="paragraph" w:customStyle="1" w:styleId="9DE1466CCE0044B2A94CAB213BC2BE86">
    <w:name w:val="9DE1466CCE0044B2A94CAB213BC2BE86"/>
  </w:style>
  <w:style w:type="paragraph" w:customStyle="1" w:styleId="C4664ED6E61542A7B2EA1935C50EBB6B">
    <w:name w:val="C4664ED6E61542A7B2EA1935C50EBB6B"/>
  </w:style>
  <w:style w:type="paragraph" w:customStyle="1" w:styleId="99F7E6A329994747B130CCEA022E849B">
    <w:name w:val="99F7E6A329994747B130CCEA022E849B"/>
  </w:style>
  <w:style w:type="paragraph" w:customStyle="1" w:styleId="477074B84868434E860DB77754FFAD26">
    <w:name w:val="477074B84868434E860DB77754FFAD26"/>
  </w:style>
  <w:style w:type="paragraph" w:customStyle="1" w:styleId="843B2CF02E1E48709B463B3B434DD0D3">
    <w:name w:val="843B2CF02E1E48709B463B3B434DD0D3"/>
  </w:style>
  <w:style w:type="paragraph" w:customStyle="1" w:styleId="40E0612CDB38466D88329DE3BF244674">
    <w:name w:val="40E0612CDB38466D88329DE3BF244674"/>
  </w:style>
  <w:style w:type="paragraph" w:customStyle="1" w:styleId="ED8D8E919A3D41F3B7CB85E92E8781F8">
    <w:name w:val="ED8D8E919A3D41F3B7CB85E92E8781F8"/>
  </w:style>
  <w:style w:type="paragraph" w:customStyle="1" w:styleId="7602E04042664A1C933FAA46A26D7601">
    <w:name w:val="7602E04042664A1C933FAA46A26D7601"/>
  </w:style>
  <w:style w:type="paragraph" w:customStyle="1" w:styleId="A3837CBB5FFB4AFAA76F36A0A6AE61F1">
    <w:name w:val="A3837CBB5FFB4AFAA76F36A0A6AE61F1"/>
  </w:style>
  <w:style w:type="paragraph" w:customStyle="1" w:styleId="6D9E1763379E499E91516DFA5C9614DB">
    <w:name w:val="6D9E1763379E499E91516DFA5C9614DB"/>
  </w:style>
  <w:style w:type="character" w:styleId="SubtleReference">
    <w:name w:val="Subtle Reference"/>
    <w:basedOn w:val="DefaultParagraphFont"/>
    <w:uiPriority w:val="10"/>
    <w:qFormat/>
    <w:rPr>
      <w:b/>
      <w:caps w:val="0"/>
      <w:smallCaps/>
      <w:color w:val="595959" w:themeColor="text1" w:themeTint="A6"/>
    </w:rPr>
  </w:style>
  <w:style w:type="paragraph" w:customStyle="1" w:styleId="882FA3858DFC423C8E0C9EF77007791B">
    <w:name w:val="882FA3858DFC423C8E0C9EF77007791B"/>
  </w:style>
  <w:style w:type="paragraph" w:customStyle="1" w:styleId="A5975E628B124F3FB08C1A235FA479B6">
    <w:name w:val="A5975E628B124F3FB08C1A235FA479B6"/>
  </w:style>
  <w:style w:type="paragraph" w:customStyle="1" w:styleId="2FC8E90CD07C49199FA467298413B39A">
    <w:name w:val="2FC8E90CD07C49199FA467298413B39A"/>
  </w:style>
  <w:style w:type="paragraph" w:customStyle="1" w:styleId="6EF54966345F46C1ACA836FF391A4E21">
    <w:name w:val="6EF54966345F46C1ACA836FF391A4E21"/>
  </w:style>
  <w:style w:type="paragraph" w:customStyle="1" w:styleId="FF5C921FD5B848B89A311BCBAE4147FA">
    <w:name w:val="FF5C921FD5B848B89A311BCBAE4147FA"/>
  </w:style>
  <w:style w:type="paragraph" w:customStyle="1" w:styleId="8F373CEC02D64A259BE1F3DD6B4F85FD">
    <w:name w:val="8F373CEC02D64A259BE1F3DD6B4F85FD"/>
  </w:style>
  <w:style w:type="paragraph" w:customStyle="1" w:styleId="E14E315ED9CB473D9C88EDBE28D294AB">
    <w:name w:val="E14E315ED9CB473D9C88EDBE28D294AB"/>
  </w:style>
  <w:style w:type="paragraph" w:customStyle="1" w:styleId="E2B536A7AE5144018010322CA511318D">
    <w:name w:val="E2B536A7AE5144018010322CA511318D"/>
  </w:style>
  <w:style w:type="paragraph" w:customStyle="1" w:styleId="95D6DD40126C4341B3CFDC841C2B988A">
    <w:name w:val="95D6DD40126C4341B3CFDC841C2B988A"/>
  </w:style>
  <w:style w:type="paragraph" w:customStyle="1" w:styleId="00B48F6E9B8140C495875B9503498E4F">
    <w:name w:val="00B48F6E9B8140C495875B9503498E4F"/>
  </w:style>
  <w:style w:type="paragraph" w:customStyle="1" w:styleId="03970FA09E04484C9D02279062D2EC5E">
    <w:name w:val="03970FA09E04484C9D02279062D2EC5E"/>
  </w:style>
  <w:style w:type="paragraph" w:customStyle="1" w:styleId="1E6AC331E00048E79DFD544A6F10B3DF">
    <w:name w:val="1E6AC331E00048E79DFD544A6F10B3DF"/>
  </w:style>
  <w:style w:type="paragraph" w:customStyle="1" w:styleId="55A276738AB1440188696CE02FB70C71">
    <w:name w:val="55A276738AB1440188696CE02FB70C71"/>
  </w:style>
  <w:style w:type="paragraph" w:customStyle="1" w:styleId="0FABEEF8878547BEA48C707A85407E68">
    <w:name w:val="0FABEEF8878547BEA48C707A85407E68"/>
  </w:style>
  <w:style w:type="paragraph" w:customStyle="1" w:styleId="3E0FE57762114065B89B7ED894406F28">
    <w:name w:val="3E0FE57762114065B89B7ED894406F28"/>
  </w:style>
  <w:style w:type="paragraph" w:customStyle="1" w:styleId="1281F12E2A25409197916F85008550B0">
    <w:name w:val="1281F12E2A25409197916F85008550B0"/>
  </w:style>
  <w:style w:type="paragraph" w:customStyle="1" w:styleId="C6AD3E6D88A042F7B025F5CA186E6812">
    <w:name w:val="C6AD3E6D88A042F7B025F5CA186E6812"/>
  </w:style>
  <w:style w:type="paragraph" w:customStyle="1" w:styleId="A64A363440EF48B88E071421C7B86D7C">
    <w:name w:val="A64A363440EF48B88E071421C7B86D7C"/>
  </w:style>
  <w:style w:type="paragraph" w:customStyle="1" w:styleId="C34320A10115480A82ABD99009968300">
    <w:name w:val="C34320A10115480A82ABD99009968300"/>
  </w:style>
  <w:style w:type="paragraph" w:customStyle="1" w:styleId="94190844E35442FD9D4CBDE1FECB2B99">
    <w:name w:val="94190844E35442FD9D4CBDE1FECB2B99"/>
  </w:style>
  <w:style w:type="paragraph" w:customStyle="1" w:styleId="A294A404AC6C49A183CF98F095485E09">
    <w:name w:val="A294A404AC6C49A183CF98F095485E09"/>
  </w:style>
  <w:style w:type="paragraph" w:customStyle="1" w:styleId="DD5B26CDCA4C4853A634FBB45AAA4F3B">
    <w:name w:val="DD5B26CDCA4C4853A634FBB45AAA4F3B"/>
  </w:style>
  <w:style w:type="paragraph" w:customStyle="1" w:styleId="384CCB082557467FBE158E84DAF9F43F">
    <w:name w:val="384CCB082557467FBE158E84DAF9F43F"/>
  </w:style>
  <w:style w:type="paragraph" w:customStyle="1" w:styleId="65128BBFD53E4EEE8E2A704CA1D40A7A">
    <w:name w:val="65128BBFD53E4EEE8E2A704CA1D40A7A"/>
  </w:style>
  <w:style w:type="paragraph" w:customStyle="1" w:styleId="C391BD4E1DBA4D2FAF8ABF14D7234D9B">
    <w:name w:val="C391BD4E1DBA4D2FAF8ABF14D7234D9B"/>
  </w:style>
  <w:style w:type="paragraph" w:customStyle="1" w:styleId="B3048723914A432A89240DDFC34AE122">
    <w:name w:val="B3048723914A432A89240DDFC34AE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53</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SURAJ GUPTA</cp:lastModifiedBy>
  <cp:revision>1</cp:revision>
  <dcterms:created xsi:type="dcterms:W3CDTF">2022-03-05T08:29:00Z</dcterms:created>
  <dcterms:modified xsi:type="dcterms:W3CDTF">2022-03-05T09:24:00Z</dcterms:modified>
  <cp:category/>
</cp:coreProperties>
</file>